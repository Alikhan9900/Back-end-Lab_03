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F6DD" w14:textId="77777777" w:rsidR="003F4F21" w:rsidRPr="00DB21AC" w:rsidRDefault="003F4F21" w:rsidP="003F4F21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Лабораторна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робота №3</w:t>
      </w:r>
    </w:p>
    <w:p w14:paraId="64576B54" w14:textId="62B3DB0E" w:rsidR="003F4F21" w:rsidRPr="00DB21AC" w:rsidRDefault="003F4F21" w:rsidP="003F4F21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Тема: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Cookie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.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Session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. Робота з файлами та каталогами</w:t>
      </w:r>
    </w:p>
    <w:p w14:paraId="3F7CDF35" w14:textId="1279A3F5" w:rsidR="00DC33B0" w:rsidRPr="00DB21AC" w:rsidRDefault="003F4F21" w:rsidP="003F4F21">
      <w:pPr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</w:pPr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Мета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роботи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: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навчитися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працювати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файлами: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створювати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читати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записувати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видаляти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дані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файлів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навчитися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працювати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з каталогами,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cookie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session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,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передавати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через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форми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і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приймати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файли</w:t>
      </w:r>
      <w:proofErr w:type="spellEnd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 xml:space="preserve"> у PHP-</w:t>
      </w:r>
      <w:proofErr w:type="spellStart"/>
      <w:r w:rsidRPr="00DB21AC">
        <w:rPr>
          <w:rFonts w:ascii="Arial" w:eastAsia="Times New Roman" w:hAnsi="Arial" w:cs="Arial"/>
          <w:b/>
          <w:bCs/>
          <w:color w:val="000000"/>
          <w:sz w:val="30"/>
          <w:szCs w:val="30"/>
          <w:lang w:val="ru-RU" w:eastAsia="ru-RU"/>
        </w:rPr>
        <w:t>скрипті</w:t>
      </w:r>
      <w:proofErr w:type="spellEnd"/>
    </w:p>
    <w:p w14:paraId="5F93B3C3" w14:textId="42E2A210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576A1C8A" wp14:editId="51A0D114">
            <wp:extent cx="5300133" cy="1202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577" cy="12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10AA" w14:textId="1EB9D22B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B21AC"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B5ADEAF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$_COOKIE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medium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$_GET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setcookie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time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() +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3600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24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*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7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Робота з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cookie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(PHP)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font-size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style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Виберіть розмір шрифту: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&lt;li&gt;&lt;a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large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Великий шрифт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&lt;li&gt;&lt;a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medium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Середній шрифт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&lt;li&gt;&lt;a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="?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fontSize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small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Маленький шрифт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&lt;p&gt;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Цей текст буде відображатися з обраним розміром шрифту.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&lt;/p&gt;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59C08FB0" w14:textId="7B8A3503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0020A16A" w14:textId="7EDD1394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42E86FEE" w14:textId="29AAD8A2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1A458BCE" wp14:editId="26275A9B">
            <wp:extent cx="6299835" cy="1784985"/>
            <wp:effectExtent l="0" t="0" r="571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29E" w14:textId="77777777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B21AC"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11877672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session_start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authorized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&amp;&amp;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authorized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&lt;h1&gt;Добрий день,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Admin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!&lt;/h1&gt;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&lt;h1&gt;Авторизація&lt;/h1&gt;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method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post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"&gt;Логін:&lt;/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text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login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"&gt;Пароль:&lt;/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"&gt;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="Увійти"&gt;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br/>
        <w:t xml:space="preserve">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 &amp;&amp;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admin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&amp;&amp;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===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$_SESSION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authorized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header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Location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'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'REQUEST_URI'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&lt;p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style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color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: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red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;"&gt;Невірний логін або пароль!&lt;/p&gt;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</w:p>
    <w:p w14:paraId="02451E31" w14:textId="63182024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2367B11D" w14:textId="4436E435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7A1A0313" wp14:editId="235D0FE1">
            <wp:extent cx="6299835" cy="204279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AB4F" w14:textId="6765AFD4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43173CDF" wp14:editId="3A8ECACF">
            <wp:extent cx="6299835" cy="2190115"/>
            <wp:effectExtent l="0" t="0" r="571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6F0D" w14:textId="7A6EC814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B21AC"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6FE9471" w14:textId="3FCE388A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Task_03_01</w:t>
      </w:r>
    </w:p>
    <w:p w14:paraId="317337A9" w14:textId="12CEFB1B" w:rsid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1FE23021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Форма коментарів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Додати коментар: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process_comments.php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Ім'я: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Коментар: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textarea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="Додати коментар"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Поточні коментарі: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border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="1"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Ім'я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Коментар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th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tr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"comments.txt"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feof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fgets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"|"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count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===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data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&gt;&lt;/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table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2983F1A8" w14:textId="094F868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4AE9A3E4" w14:textId="00414569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3108FFB" w14:textId="0D706AED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2CC2C6B0" w14:textId="474D1771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73892B28" w14:textId="77777777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D2E2645" w14:textId="6E31416E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Process_comments.php</w:t>
      </w:r>
      <w:proofErr w:type="spellEnd"/>
    </w:p>
    <w:p w14:paraId="68753EE7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comment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"comments.txt"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"a"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fwrite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"|"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comment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\n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header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Location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: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</w:p>
    <w:p w14:paraId="2F95DDB8" w14:textId="57286E44" w:rsid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Task_03_02</w:t>
      </w:r>
    </w:p>
    <w:p w14:paraId="4CF8770E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compareFiles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$unique1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[];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$unique2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[];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= [];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$handle1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fgets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$handle1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trim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 &amp;&amp; 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$handle1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$handle2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$file2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fgets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$handle2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trim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empty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&amp;&amp; 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 &amp;&amp; !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$handle2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'unique1'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'unique2'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$unique2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'file1.txt'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'file2.txt'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fileToDelete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fileToDelete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unlink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fileToDelete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array_splice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array_search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fileToDelete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),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Порівняння файлів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Порівняння файлів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Виберіть файл для видалення: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option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select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="Видалити"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Результати порівняння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compareFiles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&lt;h3&gt;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Унікальні для першого файлу: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&lt;/h3&gt;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'unique1'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&lt;h3&gt;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Унікальні для другого файлу: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&lt;/h3&gt;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'unique2'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&lt;h3&gt;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Дублікати (більше 2 разів):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&lt;/h3&gt;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results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duplicates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=&gt;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451B105A" w14:textId="138D5307" w:rsid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Task_03_03</w:t>
      </w:r>
    </w:p>
    <w:p w14:paraId="4039034C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sortWords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handle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fopen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'r'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while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fgets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handle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array_merge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explode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 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trim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line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fclose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handle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lastRenderedPageBreak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'file.txt'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uk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Впорядкування слів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&lt;h1&gt;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Впорядкування слів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&lt;/h1&gt;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Впорядковані слова: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sortWords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):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&lt;li&gt;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word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&lt;/li&gt;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endforeach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; 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ul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2FB6ECA4" w14:textId="77777777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88B2CE9" w14:textId="69F700BF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drawing>
          <wp:inline distT="0" distB="0" distL="0" distR="0" wp14:anchorId="43E494CD" wp14:editId="361734D7">
            <wp:extent cx="6299835" cy="127889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E174" w14:textId="423091A1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B21AC"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C4FB2CA" w14:textId="4A1DD820" w:rsid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5389474E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Upload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&lt;h2&gt;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Upload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&lt;/h2&gt;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upload.php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enctype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multipart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form-data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Select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to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upload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DB21AC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DB21AC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75F92375" w14:textId="3DFBA157" w:rsidR="00DB21AC" w:rsidRDefault="00DB21AC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bCs/>
          <w:sz w:val="28"/>
          <w:szCs w:val="28"/>
          <w:lang w:val="en-US"/>
        </w:rPr>
        <w:t>Upload,php</w:t>
      </w:r>
      <w:proofErr w:type="spellEnd"/>
      <w:proofErr w:type="gramEnd"/>
    </w:p>
    <w:p w14:paraId="28666655" w14:textId="77777777" w:rsidR="00DB21AC" w:rsidRPr="00DB21AC" w:rsidRDefault="00DB21AC" w:rsidP="00DB21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target_dir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target_file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target_dir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basename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imageFileType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strtolower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pathinfo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target_file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</w:t>
      </w:r>
      <w:r w:rsidRPr="00DB21A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PATHINFO_EXTENSION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isset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check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getimagesize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tmp_name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check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!==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- "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check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mime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image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file_exists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Sorry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already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exists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size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&gt;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500000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Sorry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too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large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allowed_extensions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jpg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jpeg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gif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in_array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imageFileType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allowed_extensions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Sorry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only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JPG, JPEG, PNG &amp; GIF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are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allowed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uploadOk</w:t>
      </w:r>
      <w:proofErr w:type="spellEnd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== </w:t>
      </w:r>
      <w:r w:rsidRPr="00DB21AC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0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Sorry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not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move_uploaded_file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tmp_name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],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target_file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The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&lt;b&gt;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proofErr w:type="spellStart"/>
      <w:r w:rsidRPr="00DB21AC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basename</w:t>
      </w:r>
      <w:proofErr w:type="spellEnd"/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( </w:t>
      </w:r>
      <w:r w:rsidRPr="00DB21AC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$_FILES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fileToUpload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][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name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]).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&lt;/b&gt;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has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been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uploaded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uk-UA"/>
        </w:rPr>
        <w:t>.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DB21AC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Sorry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there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was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an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error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uploading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your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</w:t>
      </w:r>
      <w:proofErr w:type="spellStart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file</w:t>
      </w:r>
      <w:proofErr w:type="spellEnd"/>
      <w:r w:rsidRPr="00DB21AC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DB21AC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</w:p>
    <w:p w14:paraId="79696C5B" w14:textId="77777777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795FBAB8" w14:textId="754DB73C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3A4236B6" w14:textId="25D3EB90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r w:rsidRPr="00DB21AC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4E00C00A" wp14:editId="79F342F6">
            <wp:extent cx="6299835" cy="2238375"/>
            <wp:effectExtent l="0" t="0" r="571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B830" w14:textId="0FA8E80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DB21AC">
        <w:rPr>
          <w:rFonts w:ascii="Times New Roman" w:hAnsi="Times New Roman"/>
          <w:b/>
          <w:bCs/>
          <w:sz w:val="28"/>
          <w:szCs w:val="28"/>
        </w:rPr>
        <w:t>Лістнинг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DDB26C5" w14:textId="679BDEDB" w:rsidR="00DB21AC" w:rsidRDefault="00A40A22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Index.php</w:t>
      </w:r>
      <w:proofErr w:type="spellEnd"/>
    </w:p>
    <w:p w14:paraId="70747606" w14:textId="77777777" w:rsidR="00A40A22" w:rsidRPr="00A40A22" w:rsidRDefault="00A40A22" w:rsidP="00A40A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users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video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music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mkdir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video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/video1.txt"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Video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1 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music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/music1.txt"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Music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1 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file_put_contents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/photo1.txt"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Photo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1 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content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"Папка створена успішно."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"Папка з таким ім'ям вже існує."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Створення користувача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'PHP_SELF'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]; 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Логін: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Пароль: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="Створити папку"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lastRenderedPageBreak/>
        <w:t xml:space="preserve">&lt;a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delete.php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Перейти до видалення користувача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61C153A5" w14:textId="7F72B276" w:rsidR="00A40A22" w:rsidRPr="00A40A22" w:rsidRDefault="00A40A22" w:rsidP="00DB21AC">
      <w:pPr>
        <w:rPr>
          <w:rFonts w:ascii="Times New Roman" w:hAnsi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Delete.php</w:t>
      </w:r>
      <w:proofErr w:type="spellEnd"/>
    </w:p>
    <w:p w14:paraId="19098BB8" w14:textId="77777777" w:rsidR="00A40A22" w:rsidRPr="00A40A22" w:rsidRDefault="00A40A22" w:rsidP="00A40A2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"REQUEST_METHOD"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 ==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"POST"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$_POST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];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"./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users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/"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deleted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deleteDir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userFolder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deleted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"Папка користувача видалена успішно."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"Помилка під час видалення папки."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"Папка з таким ім'ям не існує."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function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deleteDir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(!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substr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strlen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- </w:t>
      </w:r>
      <w:r w:rsidRPr="00A40A2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40A22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1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) !=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.=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'/'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=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glob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 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'*'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, </w:t>
      </w:r>
      <w:r w:rsidRPr="00A40A2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GLOB_MARK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foreach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files</w:t>
      </w:r>
      <w:proofErr w:type="spellEnd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as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if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is_dir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)) 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deleteDir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{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unlink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file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57AAF7"/>
          <w:sz w:val="20"/>
          <w:szCs w:val="20"/>
          <w:lang w:eastAsia="uk-UA"/>
        </w:rPr>
        <w:t>rmdir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</w:t>
      </w:r>
      <w:proofErr w:type="spellStart"/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dirPath</w:t>
      </w:r>
      <w:proofErr w:type="spellEnd"/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>}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&lt;!DOCTYPE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lang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en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charset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="UTF-8"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meta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viewport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content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width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device-width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, 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initial-scale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=1.0"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Видалення користувача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title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head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action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&lt;?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php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echo</w:t>
      </w:r>
      <w:proofErr w:type="spellEnd"/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 </w:t>
      </w:r>
      <w:r w:rsidRPr="00A40A22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$_SERVER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[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'PHP_SELF'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]; </w:t>
      </w:r>
      <w:r w:rsidRPr="00A40A22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?&gt;</w:t>
      </w:r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method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post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Логін: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text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login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for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Пароль: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label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id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name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password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    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input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 xml:space="preserve">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type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submit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"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value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="Видалити папку користувача"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form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br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 xml:space="preserve">&lt;a </w:t>
      </w:r>
      <w:proofErr w:type="spellStart"/>
      <w:r w:rsidRPr="00A40A22">
        <w:rPr>
          <w:rFonts w:ascii="Courier New" w:eastAsia="Times New Roman" w:hAnsi="Courier New" w:cs="Courier New"/>
          <w:color w:val="BABABA"/>
          <w:sz w:val="20"/>
          <w:szCs w:val="20"/>
          <w:lang w:eastAsia="uk-UA"/>
        </w:rPr>
        <w:t>href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="</w:t>
      </w:r>
      <w:proofErr w:type="spellStart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index.php</w:t>
      </w:r>
      <w:proofErr w:type="spellEnd"/>
      <w:r w:rsidRPr="00A40A22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"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Повернутися до створення користувача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&lt;/a&gt;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body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br/>
        <w:t>&lt;/</w:t>
      </w:r>
      <w:proofErr w:type="spellStart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html</w:t>
      </w:r>
      <w:proofErr w:type="spellEnd"/>
      <w:r w:rsidRPr="00A40A22">
        <w:rPr>
          <w:rFonts w:ascii="Courier New" w:eastAsia="Times New Roman" w:hAnsi="Courier New" w:cs="Courier New"/>
          <w:color w:val="D5B778"/>
          <w:sz w:val="20"/>
          <w:szCs w:val="20"/>
          <w:lang w:eastAsia="uk-UA"/>
        </w:rPr>
        <w:t>&gt;</w:t>
      </w:r>
    </w:p>
    <w:p w14:paraId="417B824A" w14:textId="0D1E413B" w:rsidR="00DB21AC" w:rsidRPr="00A40A22" w:rsidRDefault="00A40A22" w:rsidP="00DB21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Висновок:</w:t>
      </w:r>
      <w:r w:rsidRPr="00A40A22">
        <w:rPr>
          <w:rFonts w:ascii="Times New Roman" w:hAnsi="Times New Roman"/>
          <w:sz w:val="28"/>
          <w:szCs w:val="28"/>
        </w:rPr>
        <w:t xml:space="preserve"> Під час виконання цієї ЛР я </w:t>
      </w:r>
      <w:r w:rsidRPr="00A40A22">
        <w:rPr>
          <w:rFonts w:ascii="Times New Roman" w:hAnsi="Times New Roman"/>
          <w:sz w:val="28"/>
          <w:szCs w:val="28"/>
        </w:rPr>
        <w:t>навчи</w:t>
      </w:r>
      <w:r w:rsidRPr="00A40A22">
        <w:rPr>
          <w:rFonts w:ascii="Times New Roman" w:hAnsi="Times New Roman"/>
          <w:sz w:val="28"/>
          <w:szCs w:val="28"/>
        </w:rPr>
        <w:t>вся</w:t>
      </w:r>
      <w:r w:rsidRPr="00A40A22">
        <w:rPr>
          <w:rFonts w:ascii="Times New Roman" w:hAnsi="Times New Roman"/>
          <w:sz w:val="28"/>
          <w:szCs w:val="28"/>
        </w:rPr>
        <w:t xml:space="preserve"> працювати з файлами: створювати, читати, записувати і видаляти дані з файлів, навч</w:t>
      </w:r>
      <w:r>
        <w:rPr>
          <w:rFonts w:ascii="Times New Roman" w:hAnsi="Times New Roman"/>
          <w:sz w:val="28"/>
          <w:szCs w:val="28"/>
        </w:rPr>
        <w:t>ився</w:t>
      </w:r>
      <w:r w:rsidRPr="00A40A22">
        <w:rPr>
          <w:rFonts w:ascii="Times New Roman" w:hAnsi="Times New Roman"/>
          <w:sz w:val="28"/>
          <w:szCs w:val="28"/>
        </w:rPr>
        <w:t xml:space="preserve"> працювати з каталогами, </w:t>
      </w:r>
      <w:proofErr w:type="spellStart"/>
      <w:r w:rsidRPr="00A40A22">
        <w:rPr>
          <w:rFonts w:ascii="Times New Roman" w:hAnsi="Times New Roman"/>
          <w:sz w:val="28"/>
          <w:szCs w:val="28"/>
        </w:rPr>
        <w:t>cookie</w:t>
      </w:r>
      <w:proofErr w:type="spellEnd"/>
      <w:r w:rsidRPr="00A40A2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40A22">
        <w:rPr>
          <w:rFonts w:ascii="Times New Roman" w:hAnsi="Times New Roman"/>
          <w:sz w:val="28"/>
          <w:szCs w:val="28"/>
        </w:rPr>
        <w:t>session</w:t>
      </w:r>
      <w:proofErr w:type="spellEnd"/>
      <w:r w:rsidRPr="00A40A22">
        <w:rPr>
          <w:rFonts w:ascii="Times New Roman" w:hAnsi="Times New Roman"/>
          <w:sz w:val="28"/>
          <w:szCs w:val="28"/>
        </w:rPr>
        <w:t>, передавати файли через форми і приймати файли у PHP-скрипті</w:t>
      </w:r>
    </w:p>
    <w:p w14:paraId="26A52F4E" w14:textId="77777777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1991E352" w14:textId="0CCA6F66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4D204EC8" w14:textId="6B7B275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EA243BF" w14:textId="620DE74D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4A6F6AFC" w14:textId="2F68229C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49048513" w14:textId="4D7211E7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2C25A941" w14:textId="3BDAF064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5944F4A2" w14:textId="4569CF8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074C5939" w14:textId="1707A2FF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1B04C876" w14:textId="218B16B5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FF2EE4D" w14:textId="55ACE3ED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4B0E0EC" w14:textId="70B1B82A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CF31BD1" w14:textId="457F04C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34E8319F" w14:textId="4AC471FC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6D55A67D" w14:textId="09E0F05E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1571E971" w14:textId="4E155CBB" w:rsid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p w14:paraId="2493531E" w14:textId="77777777" w:rsidR="00DB21AC" w:rsidRPr="00DB21AC" w:rsidRDefault="00DB21AC" w:rsidP="00DB21AC">
      <w:pPr>
        <w:rPr>
          <w:rFonts w:ascii="Times New Roman" w:hAnsi="Times New Roman"/>
          <w:b/>
          <w:bCs/>
          <w:sz w:val="28"/>
          <w:szCs w:val="28"/>
        </w:rPr>
      </w:pPr>
    </w:p>
    <w:sectPr w:rsidR="00DB21AC" w:rsidRPr="00DB21AC" w:rsidSect="009F131C">
      <w:headerReference w:type="default" r:id="rId14"/>
      <w:headerReference w:type="first" r:id="rId15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4D27B" w14:textId="77777777" w:rsidR="00852784" w:rsidRDefault="00852784">
      <w:r>
        <w:separator/>
      </w:r>
    </w:p>
  </w:endnote>
  <w:endnote w:type="continuationSeparator" w:id="0">
    <w:p w14:paraId="1695A6C9" w14:textId="77777777" w:rsidR="00852784" w:rsidRDefault="0085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AEDA" w14:textId="77777777" w:rsidR="00852784" w:rsidRDefault="00852784">
      <w:r>
        <w:separator/>
      </w:r>
    </w:p>
  </w:footnote>
  <w:footnote w:type="continuationSeparator" w:id="0">
    <w:p w14:paraId="4F875507" w14:textId="77777777" w:rsidR="00852784" w:rsidRDefault="00852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1E4A07B2" w:rsidR="00326D2B" w:rsidRPr="00C05CB7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2171C9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C05CB7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A40A22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LoEZLOAAAAAMAQAADwAAAGRycy9k&#10;b3ducmV2LnhtbEyPTUvDQBCG74L/YRnBm91sY4LGbEop6qkItoJ42ybTJDQ7G7LbJP33Tk96m5d5&#10;eD/y1Ww7MeLgW0ca1CICgVS6qqVaw9f+7eEJhA+GKtM5Qg0X9LAqbm9yk1Vuok8cd6EWbEI+Mxqa&#10;EPpMSl82aI1fuB6Jf0c3WBNYDrWsBjOxue3kMopSaU1LnNCYHjcNlqfd2Wp4n8y0jtXruD0dN5ef&#10;ffLxvVWo9f3dvH4BEXAOfzBc63N1KLjTwZ2p8qJjrZYJoxriZ950BVQSKRAHvtLHOAVZ5PL/iOIX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LoEZLOAAAAAM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1E4A07B2" w:rsidR="00326D2B" w:rsidRPr="00C05CB7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2171C9">
                        <w:rPr>
                          <w:rFonts w:ascii="Calibri" w:hAnsi="Calibri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21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C05CB7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</w:t>
                      </w:r>
                      <w:r w:rsidR="002171C9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A40A22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3A5E9F2D" w:rsidR="00326D2B" w:rsidRPr="00C95106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23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21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171C9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03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A40A22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4BFFEE32" w:rsidR="00326D2B" w:rsidRPr="003E0570" w:rsidRDefault="002171C9" w:rsidP="00B66788">
                              <w:pP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>Бекіров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z w:val="18"/>
                                  <w:lang w:val="ru-RU"/>
                                </w:rPr>
                                <w:t xml:space="preserve"> А.Е.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7417FC74" w:rsidR="00326D2B" w:rsidRPr="003E0570" w:rsidRDefault="004F2DD3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0000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276A0740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0AD4CBCA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154C7E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B5779D0" w:rsidR="00326D2B" w:rsidRPr="00154C7E" w:rsidRDefault="00154C7E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1</w:t>
                            </w:r>
                            <w:r w:rsidR="00A40A22">
                              <w:rPr>
                                <w:iCs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4891BD64" w:rsidR="00326D2B" w:rsidRPr="002171C9" w:rsidRDefault="00B86DBA" w:rsidP="002171C9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</w:pP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>ФІКТ</w:t>
                            </w:r>
                            <w:r w:rsidRPr="002171C9">
                              <w:rPr>
                                <w:rFonts w:ascii="Times New Roman" w:hAnsi="Times New Roman"/>
                                <w:sz w:val="32"/>
                                <w:szCs w:val="18"/>
                              </w:rPr>
                              <w:t>,</w:t>
                            </w:r>
                            <w:r w:rsidRPr="002171C9">
                              <w:rPr>
                                <w:rFonts w:ascii="Arial" w:hAnsi="Arial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2171C9" w:rsidRP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В</w:t>
                            </w:r>
                            <w:r w:rsidR="002171C9">
                              <w:rPr>
                                <w:rFonts w:ascii="Arial" w:hAnsi="Arial"/>
                                <w:color w:val="FF0000"/>
                                <w:sz w:val="32"/>
                                <w:szCs w:val="18"/>
                              </w:rPr>
                              <w:t>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3A5E9F2D" w:rsidR="00326D2B" w:rsidRPr="00C95106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szCs w:val="28"/>
                          <w:lang w:val="en-US"/>
                        </w:rPr>
                        <w:t>23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>
                        <w:rPr>
                          <w:rFonts w:ascii="Calibri" w:hAnsi="Calibri"/>
                          <w:color w:val="FF0000"/>
                          <w:szCs w:val="28"/>
                        </w:rPr>
                        <w:t>1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21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171C9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03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A40A22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4BFFEE32" w:rsidR="00326D2B" w:rsidRPr="003E0570" w:rsidRDefault="002171C9" w:rsidP="00B66788">
                        <w:pP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>Бекіров</w:t>
                        </w:r>
                        <w:proofErr w:type="spellEnd"/>
                        <w:r>
                          <w:rPr>
                            <w:i/>
                            <w:color w:val="FF0000"/>
                            <w:sz w:val="18"/>
                            <w:lang w:val="ru-RU"/>
                          </w:rPr>
                          <w:t xml:space="preserve"> А.Е.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7417FC74" w:rsidR="00326D2B" w:rsidRPr="003E0570" w:rsidRDefault="004F2DD3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0000"/>
                            <w:sz w:val="18"/>
                            <w:lang w:val="ru-RU"/>
                          </w:rPr>
                          <w:t>Ковтун В.В.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276A0740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0AD4CBCA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154C7E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B5779D0" w:rsidR="00326D2B" w:rsidRPr="00154C7E" w:rsidRDefault="00154C7E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1</w:t>
                      </w:r>
                      <w:r w:rsidR="00A40A22">
                        <w:rPr>
                          <w:iCs/>
                          <w:sz w:val="18"/>
                        </w:rPr>
                        <w:t>0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4891BD64" w:rsidR="00326D2B" w:rsidRPr="002171C9" w:rsidRDefault="00B86DBA" w:rsidP="002171C9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</w:rPr>
                      </w:pP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>ФІКТ</w:t>
                      </w:r>
                      <w:r w:rsidRPr="002171C9">
                        <w:rPr>
                          <w:rFonts w:ascii="Times New Roman" w:hAnsi="Times New Roman"/>
                          <w:sz w:val="32"/>
                          <w:szCs w:val="18"/>
                        </w:rPr>
                        <w:t>,</w:t>
                      </w:r>
                      <w:r w:rsidRPr="002171C9">
                        <w:rPr>
                          <w:rFonts w:ascii="Arial" w:hAnsi="Arial"/>
                          <w:sz w:val="32"/>
                          <w:szCs w:val="18"/>
                        </w:rPr>
                        <w:t xml:space="preserve"> гр. </w:t>
                      </w:r>
                      <w:r w:rsidR="002171C9" w:rsidRP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В</w:t>
                      </w:r>
                      <w:r w:rsidR="002171C9">
                        <w:rPr>
                          <w:rFonts w:ascii="Arial" w:hAnsi="Arial"/>
                          <w:color w:val="FF0000"/>
                          <w:sz w:val="32"/>
                          <w:szCs w:val="18"/>
                        </w:rPr>
                        <w:t>Т-22-1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5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7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1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0"/>
  </w:num>
  <w:num w:numId="12">
    <w:abstractNumId w:val="12"/>
  </w:num>
  <w:num w:numId="13">
    <w:abstractNumId w:val="7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CC4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0356"/>
    <w:rsid w:val="000C5159"/>
    <w:rsid w:val="000C5C39"/>
    <w:rsid w:val="000D2C0A"/>
    <w:rsid w:val="000E57FF"/>
    <w:rsid w:val="000F12CA"/>
    <w:rsid w:val="000F2684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4C7E"/>
    <w:rsid w:val="0015702C"/>
    <w:rsid w:val="001601C0"/>
    <w:rsid w:val="001604A2"/>
    <w:rsid w:val="001638E4"/>
    <w:rsid w:val="00196261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171C9"/>
    <w:rsid w:val="00220A87"/>
    <w:rsid w:val="00221EF8"/>
    <w:rsid w:val="00236856"/>
    <w:rsid w:val="002439E4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D0A01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4F21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A64A4"/>
    <w:rsid w:val="004B2FA3"/>
    <w:rsid w:val="004B732E"/>
    <w:rsid w:val="004C359E"/>
    <w:rsid w:val="004C7EE5"/>
    <w:rsid w:val="004D4022"/>
    <w:rsid w:val="004E3941"/>
    <w:rsid w:val="004E4084"/>
    <w:rsid w:val="004E7D69"/>
    <w:rsid w:val="004F2DD3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56DFA"/>
    <w:rsid w:val="00763D44"/>
    <w:rsid w:val="0076639E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1201"/>
    <w:rsid w:val="0085278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41C18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B7B85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0A22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AF6D17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87544"/>
    <w:rsid w:val="00D9398B"/>
    <w:rsid w:val="00DA5908"/>
    <w:rsid w:val="00DB21AC"/>
    <w:rsid w:val="00DC33B0"/>
    <w:rsid w:val="00DC364C"/>
    <w:rsid w:val="00DC4471"/>
    <w:rsid w:val="00DC45F2"/>
    <w:rsid w:val="00DD4CAF"/>
    <w:rsid w:val="00DD78D7"/>
    <w:rsid w:val="00DE1ACC"/>
    <w:rsid w:val="00DE1AEF"/>
    <w:rsid w:val="00DF189B"/>
    <w:rsid w:val="00DF53AD"/>
    <w:rsid w:val="00DF53B9"/>
    <w:rsid w:val="00DF5C55"/>
    <w:rsid w:val="00DF7A47"/>
    <w:rsid w:val="00E01025"/>
    <w:rsid w:val="00E05B5B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semiHidden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106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1594</TotalTime>
  <Pages>10</Pages>
  <Words>7232</Words>
  <Characters>4123</Characters>
  <Application>Microsoft Office Word</Application>
  <DocSecurity>0</DocSecurity>
  <Lines>34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алихан</cp:lastModifiedBy>
  <cp:revision>3</cp:revision>
  <cp:lastPrinted>2015-03-05T20:32:00Z</cp:lastPrinted>
  <dcterms:created xsi:type="dcterms:W3CDTF">2024-04-08T13:46:00Z</dcterms:created>
  <dcterms:modified xsi:type="dcterms:W3CDTF">2024-04-13T11:27:00Z</dcterms:modified>
</cp:coreProperties>
</file>